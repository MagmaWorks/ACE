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FB917D" w14:textId="77777777" w:rsidR="00675117" w:rsidRDefault="00675117" w:rsidP="0000358C"/>
    <w:sectPr w:rsidR="00675117">
      <w:headerReference w:type="default" r:id="rId6"/>
      <w:pgSz w:w="595.30pt" w:h="841.90pt"/>
      <w:pgMar w:top="72pt" w:right="72pt" w:bottom="35.40pt" w:left="72pt" w:header="35.40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1570A33F" w14:textId="77777777" w:rsidR="003B17AC" w:rsidRDefault="003B17AC">
      <w:pPr>
        <w:spacing w:after="0pt" w:line="12pt" w:lineRule="auto"/>
      </w:pPr>
      <w:r>
        <w:separator/>
      </w:r>
    </w:p>
  </w:endnote>
  <w:endnote w:type="continuationSeparator" w:id="0">
    <w:p w14:paraId="574D448F" w14:textId="77777777" w:rsidR="003B17AC" w:rsidRDefault="003B17A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characterSet="iso-8859-1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characterSet="iso-8859-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50D97508" w14:textId="77777777" w:rsidR="003B17AC" w:rsidRDefault="003B17AC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54FEB782" w14:textId="77777777" w:rsidR="003B17AC" w:rsidRDefault="003B17AC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7E54A7C6" w14:textId="31FD4EDD" w:rsidR="002B6DA6" w:rsidRDefault="00244971" w:rsidP="004168F2">
    <w:pPr>
      <w:pStyle w:val="NoSpacing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6E2C6D" wp14:editId="2114D45B">
          <wp:simplePos x="0" y="0"/>
          <wp:positionH relativeFrom="column">
            <wp:posOffset>5440469</wp:posOffset>
          </wp:positionH>
          <wp:positionV relativeFrom="paragraph">
            <wp:posOffset>-144145</wp:posOffset>
          </wp:positionV>
          <wp:extent cx="756285" cy="417195"/>
          <wp:effectExtent l="0" t="0" r="5715" b="1905"/>
          <wp:wrapNone/>
          <wp:docPr id="2" name="Picture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2" name="MagmaWork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417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Column Design</w:t>
    </w:r>
    <w:r w:rsidR="004168F2">
      <w:t xml:space="preserve"> App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17"/>
    <w:rsid w:val="0000358C"/>
    <w:rsid w:val="000C5BF5"/>
    <w:rsid w:val="00244971"/>
    <w:rsid w:val="00312F82"/>
    <w:rsid w:val="003B17AC"/>
    <w:rsid w:val="004168F2"/>
    <w:rsid w:val="00675117"/>
    <w:rsid w:val="007F1401"/>
    <w:rsid w:val="00B17B16"/>
    <w:rsid w:val="00E31155"/>
    <w:rsid w:val="00E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FB512"/>
  <w15:docId w15:val="{567587B2-D888-40CD-98E2-B613FC95678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8pt" w:line="12.55pt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358C"/>
    <w:pPr>
      <w:suppressAutoHyphens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58C"/>
    <w:pPr>
      <w:keepNext/>
      <w:keepLines/>
      <w:spacing w:before="12pt" w:after="0pt"/>
      <w:outlineLvl w:val="0"/>
    </w:pPr>
    <w:rPr>
      <w:rFonts w:ascii="Franklin Gothic Demi" w:eastAsiaTheme="majorEastAsia" w:hAnsi="Franklin Gothic Demi" w:cstheme="majorBidi"/>
      <w:color w:val="F15A2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BF5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BF5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BF5"/>
    <w:pPr>
      <w:keepNext/>
      <w:keepLines/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BF5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BF5"/>
    <w:pPr>
      <w:keepNext/>
      <w:keepLines/>
      <w:spacing w:before="2pt" w:after="0p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5BF5"/>
    <w:pPr>
      <w:keepNext/>
      <w:keepLines/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5BF5"/>
    <w:pPr>
      <w:keepNext/>
      <w:keepLines/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5BF5"/>
    <w:pPr>
      <w:keepNext/>
      <w:keepLines/>
      <w:spacing w:before="2pt" w:after="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225.65pt"/>
        <w:tab w:val="end" w:pos="451.30pt"/>
      </w:tabs>
      <w:spacing w:after="0pt" w:line="12pt" w:lineRule="auto"/>
    </w:pPr>
  </w:style>
  <w:style w:type="paragraph" w:styleId="Footer">
    <w:name w:val="footer"/>
    <w:basedOn w:val="Normal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00358C"/>
    <w:rPr>
      <w:rFonts w:ascii="Franklin Gothic Demi" w:eastAsiaTheme="majorEastAsia" w:hAnsi="Franklin Gothic Demi" w:cstheme="majorBidi"/>
      <w:color w:val="F15A2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5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5B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C5B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C5B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C5B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C5B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C5B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C5BF5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168F2"/>
    <w:pPr>
      <w:suppressAutoHyphens/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Alex%20Baalham\source\repos\Calcs\Calcs\resources\Calculation_Template.dotx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Calculation_Template.dotx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Baalham</dc:creator>
  <dc:description/>
  <cp:lastModifiedBy>Grégoire Corre</cp:lastModifiedBy>
  <cp:revision>6</cp:revision>
  <dcterms:created xsi:type="dcterms:W3CDTF">2019-01-25T11:02:00Z</dcterms:created>
  <dcterms:modified xsi:type="dcterms:W3CDTF">2019-11-01T15:25:00Z</dcterms:modified>
</cp:coreProperties>
</file>